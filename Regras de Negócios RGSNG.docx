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9358" w14:textId="143587C4" w:rsidR="00F263B9" w:rsidRDefault="000240D8">
      <w:pPr>
        <w:pStyle w:val="Ttulo"/>
        <w:jc w:val="right"/>
      </w:pPr>
      <w:r>
        <w:t xml:space="preserve">Solução para venda de Bolos via aplicativo </w:t>
      </w:r>
      <w:proofErr w:type="gramStart"/>
      <w:r>
        <w:t>de  celular</w:t>
      </w:r>
      <w:proofErr w:type="gramEnd"/>
    </w:p>
    <w:p w14:paraId="394C7827" w14:textId="77777777" w:rsidR="00F263B9" w:rsidRDefault="00BC2777">
      <w:pPr>
        <w:pStyle w:val="Ttulo"/>
        <w:jc w:val="right"/>
      </w:pPr>
      <w:fldSimple w:instr=" TITLE  \* MERGEFORMAT ">
        <w:r w:rsidR="004E428E">
          <w:t>Regras de Negócios</w:t>
        </w:r>
      </w:fldSimple>
    </w:p>
    <w:p w14:paraId="45AA3A46" w14:textId="77777777" w:rsidR="00F263B9" w:rsidRDefault="00F263B9">
      <w:pPr>
        <w:pStyle w:val="Ttulo"/>
        <w:jc w:val="right"/>
      </w:pPr>
    </w:p>
    <w:p w14:paraId="2E8A5B8F" w14:textId="6BEF3B7A" w:rsidR="00F263B9" w:rsidRDefault="00BC2777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890870">
        <w:rPr>
          <w:sz w:val="28"/>
          <w:szCs w:val="28"/>
        </w:rPr>
        <w:t>1</w:t>
      </w:r>
    </w:p>
    <w:p w14:paraId="0CE74569" w14:textId="77777777" w:rsidR="00F263B9" w:rsidRDefault="00F263B9">
      <w:pPr>
        <w:pStyle w:val="Ttulo"/>
        <w:rPr>
          <w:sz w:val="28"/>
          <w:szCs w:val="28"/>
        </w:rPr>
      </w:pPr>
    </w:p>
    <w:p w14:paraId="699A4201" w14:textId="77777777" w:rsidR="00F263B9" w:rsidRDefault="00F263B9">
      <w:pPr>
        <w:sectPr w:rsidR="00F263B9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DE303B7" w14:textId="77777777" w:rsidR="00F263B9" w:rsidRDefault="00BC2777">
      <w:pPr>
        <w:pStyle w:val="Ttulo"/>
      </w:pPr>
      <w: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0240D8" w14:paraId="3F4EDFE8" w14:textId="77777777" w:rsidTr="000240D8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10C96B14" w14:textId="77777777" w:rsidR="000240D8" w:rsidRDefault="000240D8">
            <w:pPr>
              <w:pStyle w:val="Tabletext"/>
              <w:jc w:val="center"/>
              <w:rPr>
                <w:b/>
                <w:bCs/>
                <w:snapToGrid/>
                <w:lang w:eastAsia="zh-CN" w:bidi="hi-IN"/>
              </w:rPr>
            </w:pPr>
            <w:r>
              <w:rPr>
                <w:b/>
                <w:bCs/>
                <w:lang w:bidi="hi-IN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1A1DA1DB" w14:textId="77777777" w:rsidR="000240D8" w:rsidRDefault="000240D8">
            <w:pPr>
              <w:pStyle w:val="Tabletext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DD6FBE3" w14:textId="77777777" w:rsidR="000240D8" w:rsidRDefault="000240D8">
            <w:pPr>
              <w:pStyle w:val="Tabletext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8A2F8C" w14:textId="77777777" w:rsidR="000240D8" w:rsidRDefault="000240D8">
            <w:pPr>
              <w:pStyle w:val="Tabletext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Autor</w:t>
            </w:r>
          </w:p>
        </w:tc>
      </w:tr>
      <w:tr w:rsidR="000240D8" w14:paraId="70AEBB72" w14:textId="77777777" w:rsidTr="000240D8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FF09D26" w14:textId="77777777" w:rsidR="000240D8" w:rsidRDefault="000240D8">
            <w:pPr>
              <w:pStyle w:val="Tabletext"/>
              <w:rPr>
                <w:lang w:bidi="hi-IN"/>
              </w:rPr>
            </w:pPr>
            <w:r>
              <w:rPr>
                <w:lang w:bidi="hi-IN"/>
              </w:rPr>
              <w:t>31/</w:t>
            </w:r>
            <w:proofErr w:type="spellStart"/>
            <w:r>
              <w:rPr>
                <w:lang w:bidi="hi-IN"/>
              </w:rPr>
              <w:t>jun</w:t>
            </w:r>
            <w:proofErr w:type="spellEnd"/>
            <w:r>
              <w:rPr>
                <w:lang w:bidi="hi-IN"/>
              </w:rPr>
              <w:t>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CC99AC9" w14:textId="77777777" w:rsidR="000240D8" w:rsidRDefault="000240D8">
            <w:pPr>
              <w:pStyle w:val="Tabletext"/>
              <w:rPr>
                <w:lang w:bidi="hi-IN"/>
              </w:rPr>
            </w:pPr>
            <w:r>
              <w:rPr>
                <w:lang w:bidi="hi-I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D440502" w14:textId="77777777" w:rsidR="000240D8" w:rsidRDefault="000240D8">
            <w:pPr>
              <w:pStyle w:val="Tabletext"/>
              <w:rPr>
                <w:lang w:bidi="hi-IN"/>
              </w:rPr>
            </w:pPr>
            <w:r>
              <w:rPr>
                <w:lang w:bidi="hi-IN"/>
              </w:rPr>
              <w:t>Elaboração do documento inicial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80FE75" w14:textId="77777777" w:rsidR="000240D8" w:rsidRDefault="000240D8">
            <w:pPr>
              <w:pStyle w:val="Tabletext"/>
              <w:rPr>
                <w:lang w:bidi="hi-IN"/>
              </w:rPr>
            </w:pPr>
            <w:r>
              <w:rPr>
                <w:lang w:bidi="hi-IN"/>
              </w:rPr>
              <w:t>Equipe</w:t>
            </w:r>
          </w:p>
        </w:tc>
      </w:tr>
      <w:tr w:rsidR="000240D8" w14:paraId="53325C52" w14:textId="77777777" w:rsidTr="000240D8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A5A08CF" w14:textId="77777777" w:rsidR="000240D8" w:rsidRDefault="000240D8">
            <w:pPr>
              <w:pStyle w:val="Tabletext"/>
              <w:snapToGrid w:val="0"/>
              <w:rPr>
                <w:lang w:bidi="hi-IN"/>
              </w:rPr>
            </w:pPr>
            <w:r>
              <w:rPr>
                <w:lang w:bidi="hi-IN"/>
              </w:rPr>
              <w:t>18/</w:t>
            </w:r>
            <w:proofErr w:type="spellStart"/>
            <w:r>
              <w:rPr>
                <w:lang w:bidi="hi-IN"/>
              </w:rPr>
              <w:t>jun</w:t>
            </w:r>
            <w:proofErr w:type="spellEnd"/>
            <w:r>
              <w:rPr>
                <w:lang w:bidi="hi-IN"/>
              </w:rPr>
              <w:t>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B10EBE7" w14:textId="77777777" w:rsidR="000240D8" w:rsidRDefault="000240D8">
            <w:pPr>
              <w:pStyle w:val="Tabletext"/>
              <w:snapToGrid w:val="0"/>
              <w:rPr>
                <w:lang w:bidi="hi-IN"/>
              </w:rPr>
            </w:pPr>
            <w:r>
              <w:rPr>
                <w:lang w:bidi="hi-IN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336DCC1" w14:textId="3A70A985" w:rsidR="000240D8" w:rsidRDefault="000240D8">
            <w:pPr>
              <w:pStyle w:val="Tabletext"/>
              <w:snapToGrid w:val="0"/>
              <w:rPr>
                <w:lang w:bidi="hi-IN"/>
              </w:rPr>
            </w:pPr>
            <w:r>
              <w:rPr>
                <w:lang w:bidi="hi-IN"/>
              </w:rPr>
              <w:t xml:space="preserve">Revisão de textos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BF97E0" w14:textId="77777777" w:rsidR="000240D8" w:rsidRDefault="000240D8">
            <w:pPr>
              <w:pStyle w:val="Tabletext"/>
              <w:snapToGrid w:val="0"/>
              <w:rPr>
                <w:lang w:bidi="hi-IN"/>
              </w:rPr>
            </w:pPr>
            <w:r>
              <w:rPr>
                <w:lang w:bidi="hi-IN"/>
              </w:rPr>
              <w:t>Equipe</w:t>
            </w:r>
          </w:p>
        </w:tc>
      </w:tr>
    </w:tbl>
    <w:p w14:paraId="626501AC" w14:textId="77777777" w:rsidR="00F263B9" w:rsidRDefault="00F263B9"/>
    <w:p w14:paraId="57FE1F7D" w14:textId="77777777" w:rsidR="00F263B9" w:rsidRDefault="00BC2777">
      <w:pPr>
        <w:pStyle w:val="Ttulo"/>
      </w:pPr>
      <w:r>
        <w:br w:type="page"/>
      </w:r>
      <w:r>
        <w:lastRenderedPageBreak/>
        <w:t>Índice Analítico</w:t>
      </w:r>
    </w:p>
    <w:p w14:paraId="4B0AEFDA" w14:textId="77777777" w:rsidR="00F263B9" w:rsidRDefault="00BC2777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</w:instrText>
      </w:r>
      <w:r>
        <w:rPr>
          <w:b/>
          <w:bCs/>
        </w:rPr>
        <w:fldChar w:fldCharType="separate"/>
      </w:r>
      <w:r>
        <w:rPr>
          <w:noProof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A0582E" w14:textId="77777777" w:rsidR="00F263B9" w:rsidRDefault="00BC277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63E2B0" w14:textId="77777777" w:rsidR="00F263B9" w:rsidRDefault="00BC277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FC24BA" w14:textId="77777777" w:rsidR="00F263B9" w:rsidRDefault="00BC277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199C2F" w14:textId="77777777" w:rsidR="00F263B9" w:rsidRDefault="00BC277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897BC9" w14:textId="744099E9" w:rsidR="000240D8" w:rsidRDefault="000240D8" w:rsidP="000240D8">
      <w:pPr>
        <w:pStyle w:val="Sumrio1"/>
        <w:tabs>
          <w:tab w:val="left" w:pos="432"/>
        </w:tabs>
        <w:rPr>
          <w:noProof/>
        </w:rPr>
      </w:pPr>
    </w:p>
    <w:p w14:paraId="15D9349B" w14:textId="53C9B952" w:rsidR="00F263B9" w:rsidRDefault="00BC2777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</w:rPr>
        <w:tab/>
      </w:r>
    </w:p>
    <w:p w14:paraId="48C3C8DE" w14:textId="77777777" w:rsidR="00F263B9" w:rsidRDefault="00BC2777">
      <w:pPr>
        <w:pStyle w:val="Ttulo"/>
      </w:pPr>
      <w:r>
        <w:rPr>
          <w:b w:val="0"/>
          <w:bCs w:val="0"/>
        </w:rPr>
        <w:fldChar w:fldCharType="end"/>
      </w:r>
      <w:r>
        <w:br w:type="page"/>
      </w:r>
      <w:fldSimple w:instr=" TITLE  \* MERGEFORMAT ">
        <w:r w:rsidR="004E428E">
          <w:t>Regras de Negócios</w:t>
        </w:r>
      </w:fldSimple>
    </w:p>
    <w:p w14:paraId="19FDCD15" w14:textId="77777777" w:rsidR="00F263B9" w:rsidRDefault="00BC2777">
      <w:pPr>
        <w:pStyle w:val="Ttulo1"/>
        <w:ind w:left="1080" w:hanging="360"/>
        <w:rPr>
          <w:sz w:val="20"/>
          <w:szCs w:val="20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</w:rPr>
        <w:t>Introdução</w:t>
      </w:r>
      <w:bookmarkEnd w:id="0"/>
      <w:bookmarkEnd w:id="1"/>
      <w:bookmarkEnd w:id="2"/>
    </w:p>
    <w:p w14:paraId="7737900D" w14:textId="77777777" w:rsidR="00A6671A" w:rsidRPr="00BC2777" w:rsidRDefault="00A6671A" w:rsidP="00A6671A">
      <w:pPr>
        <w:pStyle w:val="Ttulo2"/>
        <w:numPr>
          <w:ilvl w:val="0"/>
          <w:numId w:val="0"/>
        </w:numPr>
        <w:ind w:left="720"/>
        <w:rPr>
          <w:color w:val="000000"/>
        </w:rPr>
      </w:pPr>
      <w:bookmarkStart w:id="3" w:name="_Toc456600918"/>
      <w:bookmarkStart w:id="4" w:name="_Toc456598587"/>
      <w:bookmarkStart w:id="5" w:name="_Toc18206538"/>
      <w:r w:rsidRPr="00BC2777">
        <w:rPr>
          <w:rFonts w:ascii="Times New Roman" w:hAnsi="Times New Roman"/>
          <w:b w:val="0"/>
          <w:bCs w:val="0"/>
          <w:color w:val="000000"/>
        </w:rPr>
        <w:t>O negócio se refere um aplicativo para os clientes da Bolos da Ana fazerem e realizarem o pagamento de seus pedidos</w:t>
      </w:r>
    </w:p>
    <w:p w14:paraId="0A171466" w14:textId="125237E9" w:rsidR="00F263B9" w:rsidRPr="00BC2777" w:rsidRDefault="00BC2777">
      <w:pPr>
        <w:pStyle w:val="Ttulo2"/>
        <w:rPr>
          <w:color w:val="000000"/>
        </w:rPr>
      </w:pPr>
      <w:r w:rsidRPr="00BC2777">
        <w:rPr>
          <w:color w:val="000000"/>
        </w:rPr>
        <w:t>Finalidade</w:t>
      </w:r>
      <w:bookmarkEnd w:id="3"/>
      <w:bookmarkEnd w:id="4"/>
      <w:bookmarkEnd w:id="5"/>
    </w:p>
    <w:p w14:paraId="327655E3" w14:textId="0B257262" w:rsidR="00F263B9" w:rsidRPr="00D25B7D" w:rsidRDefault="00982991" w:rsidP="006C2986">
      <w:pPr>
        <w:pStyle w:val="InfoBlue"/>
      </w:pPr>
      <w:r w:rsidRPr="00D25B7D">
        <w:t xml:space="preserve">Gerar para a equipe da empresa </w:t>
      </w:r>
      <w:r w:rsidR="00D25B7D" w:rsidRPr="00D25B7D">
        <w:t>uma noção</w:t>
      </w:r>
      <w:r w:rsidRPr="00D25B7D">
        <w:t xml:space="preserve"> de como seu cliente utilizará o aplicativo a ser desenvolvido.</w:t>
      </w:r>
    </w:p>
    <w:p w14:paraId="461E5C0C" w14:textId="77777777" w:rsidR="00D25B7D" w:rsidRPr="00BC2777" w:rsidRDefault="00D25B7D" w:rsidP="00D25B7D">
      <w:pPr>
        <w:pStyle w:val="Corpodetexto"/>
        <w:rPr>
          <w:color w:val="000000"/>
        </w:rPr>
      </w:pPr>
    </w:p>
    <w:p w14:paraId="00C9AE39" w14:textId="43D57C68" w:rsidR="00F263B9" w:rsidRDefault="00D25B7D">
      <w:pPr>
        <w:pStyle w:val="Ttulo2"/>
      </w:pPr>
      <w:r>
        <w:t>Regras de Negócio</w:t>
      </w:r>
    </w:p>
    <w:p w14:paraId="2B4E28A2" w14:textId="77777777" w:rsidR="00D25B7D" w:rsidRDefault="00D25B7D" w:rsidP="00D25B7D">
      <w:pPr>
        <w:numPr>
          <w:ilvl w:val="0"/>
          <w:numId w:val="22"/>
        </w:numPr>
      </w:pPr>
      <w:r w:rsidRPr="00D25B7D">
        <w:t xml:space="preserve">Na PÁGINA INICIAL </w:t>
      </w:r>
    </w:p>
    <w:p w14:paraId="70127A7E" w14:textId="33A71144" w:rsidR="00D25B7D" w:rsidRDefault="00D25B7D" w:rsidP="00D25B7D">
      <w:pPr>
        <w:ind w:left="1440"/>
      </w:pPr>
      <w:r w:rsidRPr="00D25B7D">
        <w:t>o cliente terá acesso à 4 outras páginas: Quem somos, Cadastre-se, Fazer Pedido ou Acompanhar Pedido.</w:t>
      </w:r>
    </w:p>
    <w:p w14:paraId="23280D4D" w14:textId="77777777" w:rsidR="00D25B7D" w:rsidRDefault="00D25B7D" w:rsidP="00D25B7D">
      <w:pPr>
        <w:numPr>
          <w:ilvl w:val="0"/>
          <w:numId w:val="22"/>
        </w:numPr>
      </w:pPr>
      <w:r>
        <w:t xml:space="preserve">QUEM SOMOS </w:t>
      </w:r>
    </w:p>
    <w:p w14:paraId="6025E53D" w14:textId="7405F229" w:rsidR="00D25B7D" w:rsidRDefault="00D25B7D" w:rsidP="00D25B7D">
      <w:pPr>
        <w:ind w:left="1440"/>
      </w:pPr>
      <w:r>
        <w:t>o cliente terá um resumo de quem é a Bolos da Ana.</w:t>
      </w:r>
    </w:p>
    <w:p w14:paraId="2743EDC9" w14:textId="77777777" w:rsidR="00D25B7D" w:rsidRDefault="00D25B7D" w:rsidP="00D25B7D">
      <w:pPr>
        <w:numPr>
          <w:ilvl w:val="0"/>
          <w:numId w:val="22"/>
        </w:numPr>
      </w:pPr>
      <w:r>
        <w:t xml:space="preserve">PEDIDO </w:t>
      </w:r>
    </w:p>
    <w:p w14:paraId="2E48ED20" w14:textId="192E7B7B" w:rsidR="00D25B7D" w:rsidRDefault="00D25B7D" w:rsidP="00D25B7D">
      <w:pPr>
        <w:ind w:left="1440"/>
      </w:pPr>
      <w:r>
        <w:t>o cliente encontrará os bolos disponíveis a pronta entrega e quais podem ser pedidos por encomenda, e poderá fazer seu pedido ou retornar às páginas anteriores.</w:t>
      </w:r>
    </w:p>
    <w:p w14:paraId="196D825A" w14:textId="77777777" w:rsidR="00D25B7D" w:rsidRDefault="00D25B7D" w:rsidP="00D25B7D">
      <w:pPr>
        <w:numPr>
          <w:ilvl w:val="0"/>
          <w:numId w:val="22"/>
        </w:numPr>
      </w:pPr>
      <w:r>
        <w:t xml:space="preserve">ENTREGA </w:t>
      </w:r>
    </w:p>
    <w:p w14:paraId="5D2CE6FD" w14:textId="57EF7BCE" w:rsidR="00D25B7D" w:rsidRDefault="00D25B7D" w:rsidP="00D25B7D">
      <w:pPr>
        <w:ind w:left="1440"/>
      </w:pPr>
      <w:r>
        <w:t xml:space="preserve">o cliente </w:t>
      </w:r>
      <w:r w:rsidRPr="00D25B7D">
        <w:t>preencherá</w:t>
      </w:r>
      <w:r>
        <w:t xml:space="preserve"> o formulário com suas informações de localização.</w:t>
      </w:r>
    </w:p>
    <w:p w14:paraId="38FCDE78" w14:textId="77777777" w:rsidR="00D25B7D" w:rsidRDefault="00D25B7D" w:rsidP="00D25B7D">
      <w:pPr>
        <w:numPr>
          <w:ilvl w:val="0"/>
          <w:numId w:val="22"/>
        </w:numPr>
      </w:pPr>
      <w:r>
        <w:t xml:space="preserve">PAGAMENTO </w:t>
      </w:r>
    </w:p>
    <w:p w14:paraId="1632F162" w14:textId="47E1B581" w:rsidR="00D25B7D" w:rsidRDefault="00D25B7D" w:rsidP="00D25B7D">
      <w:pPr>
        <w:ind w:left="1440"/>
      </w:pPr>
      <w:r>
        <w:t>o cliente realizará o pagamento do seu pedido feito na página anterior, preenchendo um pequeno formulário com suas informações sobre como e preferência de como realizar o pagamento, ou poderá voltar às páginas anteriores e fazer alterações no mesmo ou ainda cancelar o pedido.</w:t>
      </w:r>
    </w:p>
    <w:p w14:paraId="38EF1ABE" w14:textId="77777777" w:rsidR="00D25B7D" w:rsidRDefault="00D25B7D" w:rsidP="00D25B7D">
      <w:pPr>
        <w:numPr>
          <w:ilvl w:val="0"/>
          <w:numId w:val="22"/>
        </w:numPr>
      </w:pPr>
      <w:r>
        <w:t xml:space="preserve">RESUMO </w:t>
      </w:r>
    </w:p>
    <w:p w14:paraId="2F60B640" w14:textId="2BDC2E75" w:rsidR="00D25B7D" w:rsidRDefault="00D25B7D" w:rsidP="00D25B7D">
      <w:pPr>
        <w:ind w:left="1440"/>
      </w:pPr>
      <w:r>
        <w:t>o cliente lerá seu pedido para verificar e validar suas informações, podendo voltar à página anterior para corrigir ou alterar alguma informação.</w:t>
      </w:r>
    </w:p>
    <w:p w14:paraId="097014D7" w14:textId="77777777" w:rsidR="00D25B7D" w:rsidRPr="00D25B7D" w:rsidRDefault="00D25B7D" w:rsidP="00D25B7D">
      <w:pPr>
        <w:numPr>
          <w:ilvl w:val="0"/>
          <w:numId w:val="22"/>
        </w:numPr>
      </w:pPr>
      <w:r>
        <w:t xml:space="preserve">MEUS PEDIDOS </w:t>
      </w:r>
    </w:p>
    <w:p w14:paraId="70D20EF6" w14:textId="3F6B10CB" w:rsidR="00D25B7D" w:rsidRPr="00D25B7D" w:rsidRDefault="00D25B7D" w:rsidP="00D25B7D">
      <w:pPr>
        <w:ind w:left="1440"/>
      </w:pPr>
      <w:r>
        <w:t>o cliente acompanhará seus pedidos já feitos: os entregues e os não entregues e os não finalizados.</w:t>
      </w:r>
    </w:p>
    <w:p w14:paraId="542D827E" w14:textId="06DE73AB" w:rsidR="00F263B9" w:rsidRDefault="00F263B9" w:rsidP="006C2986">
      <w:pPr>
        <w:pStyle w:val="InfoBlue"/>
      </w:pPr>
    </w:p>
    <w:p w14:paraId="70F4080B" w14:textId="5D3067EB" w:rsidR="00F263B9" w:rsidRDefault="00BC2777">
      <w:pPr>
        <w:pStyle w:val="Ttulo2"/>
      </w:pPr>
      <w:bookmarkStart w:id="6" w:name="_Toc456600921"/>
      <w:bookmarkStart w:id="7" w:name="_Toc456598590"/>
      <w:bookmarkStart w:id="8" w:name="_Toc18206540"/>
      <w:r>
        <w:t>Referências</w:t>
      </w:r>
      <w:bookmarkEnd w:id="6"/>
      <w:bookmarkEnd w:id="7"/>
      <w:bookmarkEnd w:id="8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0240D8" w14:paraId="673CD904" w14:textId="77777777" w:rsidTr="00BC2777">
        <w:tc>
          <w:tcPr>
            <w:tcW w:w="3166" w:type="dxa"/>
            <w:shd w:val="clear" w:color="auto" w:fill="auto"/>
          </w:tcPr>
          <w:p w14:paraId="32F48D50" w14:textId="4C3A47BB" w:rsidR="000240D8" w:rsidRDefault="000240D8" w:rsidP="00BC2777">
            <w:pPr>
              <w:jc w:val="center"/>
            </w:pPr>
            <w:r>
              <w:t>DOCUMENTO</w:t>
            </w:r>
          </w:p>
        </w:tc>
        <w:tc>
          <w:tcPr>
            <w:tcW w:w="3167" w:type="dxa"/>
            <w:shd w:val="clear" w:color="auto" w:fill="auto"/>
          </w:tcPr>
          <w:p w14:paraId="6ADE0316" w14:textId="330F84A9" w:rsidR="000240D8" w:rsidRDefault="000240D8" w:rsidP="00BC2777">
            <w:pPr>
              <w:jc w:val="center"/>
            </w:pPr>
            <w:r>
              <w:t xml:space="preserve">DATA </w:t>
            </w:r>
          </w:p>
        </w:tc>
        <w:tc>
          <w:tcPr>
            <w:tcW w:w="3167" w:type="dxa"/>
            <w:shd w:val="clear" w:color="auto" w:fill="auto"/>
          </w:tcPr>
          <w:p w14:paraId="622958B4" w14:textId="232796DE" w:rsidR="000240D8" w:rsidRDefault="000240D8" w:rsidP="00BC2777">
            <w:pPr>
              <w:jc w:val="center"/>
            </w:pPr>
            <w:r>
              <w:t>VERSÃO</w:t>
            </w:r>
          </w:p>
        </w:tc>
      </w:tr>
      <w:tr w:rsidR="000240D8" w14:paraId="2F35C2C3" w14:textId="77777777" w:rsidTr="00BC2777">
        <w:tc>
          <w:tcPr>
            <w:tcW w:w="3166" w:type="dxa"/>
            <w:shd w:val="clear" w:color="auto" w:fill="auto"/>
          </w:tcPr>
          <w:p w14:paraId="245E5050" w14:textId="172643C0" w:rsidR="000240D8" w:rsidRDefault="000240D8" w:rsidP="00BC2777">
            <w:pPr>
              <w:jc w:val="center"/>
            </w:pPr>
            <w:r>
              <w:t>Visão de Negócio</w:t>
            </w:r>
          </w:p>
        </w:tc>
        <w:tc>
          <w:tcPr>
            <w:tcW w:w="3167" w:type="dxa"/>
            <w:shd w:val="clear" w:color="auto" w:fill="auto"/>
          </w:tcPr>
          <w:p w14:paraId="513BC914" w14:textId="02E70EC8" w:rsidR="000240D8" w:rsidRDefault="000240D8" w:rsidP="00BC2777">
            <w:pPr>
              <w:jc w:val="center"/>
            </w:pPr>
            <w:r>
              <w:t>18/06/2021</w:t>
            </w:r>
          </w:p>
        </w:tc>
        <w:tc>
          <w:tcPr>
            <w:tcW w:w="3167" w:type="dxa"/>
            <w:shd w:val="clear" w:color="auto" w:fill="auto"/>
          </w:tcPr>
          <w:p w14:paraId="7D9DF10F" w14:textId="037C328A" w:rsidR="000240D8" w:rsidRDefault="000240D8" w:rsidP="00BC2777">
            <w:pPr>
              <w:jc w:val="center"/>
            </w:pPr>
            <w:r>
              <w:t>1.1</w:t>
            </w:r>
          </w:p>
        </w:tc>
      </w:tr>
    </w:tbl>
    <w:p w14:paraId="250F995C" w14:textId="77777777" w:rsidR="000240D8" w:rsidRPr="000240D8" w:rsidRDefault="000240D8" w:rsidP="000240D8"/>
    <w:p w14:paraId="6C39DB88" w14:textId="35F6FEC7" w:rsidR="00F263B9" w:rsidRDefault="00BC2777">
      <w:pPr>
        <w:pStyle w:val="Ttulo2"/>
      </w:pPr>
      <w:bookmarkStart w:id="9" w:name="_Toc456600922"/>
      <w:bookmarkStart w:id="10" w:name="_Toc456598591"/>
      <w:bookmarkStart w:id="11" w:name="_Toc18206541"/>
      <w:r>
        <w:t>Visão Geral</w:t>
      </w:r>
      <w:bookmarkEnd w:id="9"/>
      <w:bookmarkEnd w:id="10"/>
      <w:bookmarkEnd w:id="11"/>
    </w:p>
    <w:p w14:paraId="02A7EAB1" w14:textId="466FC1C2" w:rsidR="00F263B9" w:rsidRPr="006C2986" w:rsidRDefault="00982991" w:rsidP="006C2986">
      <w:pPr>
        <w:pStyle w:val="InfoBlue"/>
      </w:pPr>
      <w:r w:rsidRPr="006C2986">
        <w:t>Essas regras de negócio estão listadas seguindo um fluxo básico (principal)</w:t>
      </w:r>
    </w:p>
    <w:p w14:paraId="317175A4" w14:textId="77777777" w:rsidR="004E428E" w:rsidRDefault="004E428E" w:rsidP="006C2986">
      <w:pPr>
        <w:pStyle w:val="InfoBlue"/>
      </w:pPr>
    </w:p>
    <w:sectPr w:rsidR="004E428E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991ED" w14:textId="77777777" w:rsidR="00CB69A3" w:rsidRDefault="00CB69A3">
      <w:pPr>
        <w:spacing w:line="240" w:lineRule="auto"/>
      </w:pPr>
      <w:r>
        <w:separator/>
      </w:r>
    </w:p>
  </w:endnote>
  <w:endnote w:type="continuationSeparator" w:id="0">
    <w:p w14:paraId="3F784C07" w14:textId="77777777" w:rsidR="00CB69A3" w:rsidRDefault="00CB69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263B9" w14:paraId="598B61B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3BE708" w14:textId="77777777" w:rsidR="00F263B9" w:rsidRDefault="00BC277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1ADBB9" w14:textId="32F96FC9" w:rsidR="00F263B9" w:rsidRDefault="00BC2777">
          <w:pPr>
            <w:jc w:val="center"/>
          </w:pPr>
          <w:r>
            <w:sym w:font="Symbol" w:char="F0D3"/>
          </w:r>
          <w:fldSimple w:instr=" DOCPROPERTY &quot;Company&quot;  \* MERGEFORMAT ">
            <w:r w:rsidR="00A6671A">
              <w:rPr>
                <w:b/>
                <w:bCs/>
              </w:rPr>
              <w:t>Bolos da Ana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44B3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6C1C6E" w14:textId="77777777" w:rsidR="00F263B9" w:rsidRDefault="00BC2777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53311E7F" w14:textId="77777777" w:rsidR="00F263B9" w:rsidRDefault="00F263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B71C7" w14:textId="77777777" w:rsidR="00CB69A3" w:rsidRDefault="00CB69A3">
      <w:pPr>
        <w:spacing w:line="240" w:lineRule="auto"/>
      </w:pPr>
      <w:r>
        <w:separator/>
      </w:r>
    </w:p>
  </w:footnote>
  <w:footnote w:type="continuationSeparator" w:id="0">
    <w:p w14:paraId="7C6830B9" w14:textId="77777777" w:rsidR="00CB69A3" w:rsidRDefault="00CB69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326D" w14:textId="77777777" w:rsidR="00F263B9" w:rsidRDefault="00F263B9">
    <w:pPr>
      <w:rPr>
        <w:sz w:val="24"/>
        <w:szCs w:val="24"/>
      </w:rPr>
    </w:pPr>
  </w:p>
  <w:p w14:paraId="0F7F2418" w14:textId="77777777" w:rsidR="00F263B9" w:rsidRDefault="00F263B9">
    <w:pPr>
      <w:pBdr>
        <w:top w:val="single" w:sz="6" w:space="1" w:color="auto"/>
      </w:pBdr>
      <w:rPr>
        <w:sz w:val="24"/>
        <w:szCs w:val="24"/>
      </w:rPr>
    </w:pPr>
  </w:p>
  <w:p w14:paraId="1B98626F" w14:textId="658221CC" w:rsidR="00F263B9" w:rsidRDefault="004E428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Bolos da Ana</w:t>
    </w:r>
  </w:p>
  <w:p w14:paraId="40050FFB" w14:textId="77777777" w:rsidR="00F263B9" w:rsidRDefault="00F263B9">
    <w:pPr>
      <w:pBdr>
        <w:bottom w:val="single" w:sz="6" w:space="1" w:color="auto"/>
      </w:pBdr>
      <w:jc w:val="right"/>
      <w:rPr>
        <w:sz w:val="24"/>
        <w:szCs w:val="24"/>
      </w:rPr>
    </w:pPr>
  </w:p>
  <w:p w14:paraId="1D42F59A" w14:textId="77777777" w:rsidR="00F263B9" w:rsidRDefault="00F263B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63B9" w14:paraId="02499A0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1C31C1" w14:textId="056CFA5C" w:rsidR="00F263B9" w:rsidRDefault="00D25B7D">
          <w:r>
            <w:t>Bolos da Ana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0ADB019" w14:textId="5D8FD335" w:rsidR="00F263B9" w:rsidRDefault="00BC277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</w:t>
          </w:r>
          <w:r w:rsidR="000240D8">
            <w:t>1</w:t>
          </w:r>
        </w:p>
      </w:tc>
    </w:tr>
    <w:tr w:rsidR="00F263B9" w14:paraId="2F10CD7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CA5F9EB" w14:textId="77777777" w:rsidR="00F263B9" w:rsidRDefault="00BC2777">
          <w:fldSimple w:instr=" TITLE  \* MERGEFORMAT ">
            <w:r w:rsidR="004E428E">
              <w:t>Regras de Negócios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71993E" w14:textId="5A7583AA" w:rsidR="00F263B9" w:rsidRDefault="00BC2777">
          <w:r>
            <w:t xml:space="preserve">  Data:  </w:t>
          </w:r>
          <w:r w:rsidR="00D25B7D">
            <w:t>18/06/2021</w:t>
          </w:r>
        </w:p>
      </w:tc>
    </w:tr>
    <w:tr w:rsidR="00F263B9" w14:paraId="31E99A98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2A653CC" w14:textId="76189DDC" w:rsidR="00F263B9" w:rsidRDefault="00C44B3B">
          <w:r>
            <w:t>RG</w:t>
          </w:r>
          <w:r w:rsidR="000240D8">
            <w:t>SNG</w:t>
          </w:r>
        </w:p>
      </w:tc>
    </w:tr>
  </w:tbl>
  <w:p w14:paraId="69DC78C1" w14:textId="77777777" w:rsidR="00F263B9" w:rsidRDefault="00F263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8AAF1EC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52F7892"/>
    <w:multiLevelType w:val="multilevel"/>
    <w:tmpl w:val="87AC409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B0726D4"/>
    <w:multiLevelType w:val="hybridMultilevel"/>
    <w:tmpl w:val="8E54BE5A"/>
    <w:lvl w:ilvl="0" w:tplc="29608D2C">
      <w:start w:val="1"/>
      <w:numFmt w:val="decimalZero"/>
      <w:lvlText w:val="RN[%1]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28E"/>
    <w:rsid w:val="000240D8"/>
    <w:rsid w:val="004E428E"/>
    <w:rsid w:val="006C2986"/>
    <w:rsid w:val="00890870"/>
    <w:rsid w:val="00982991"/>
    <w:rsid w:val="00A6671A"/>
    <w:rsid w:val="00BC2777"/>
    <w:rsid w:val="00C44B3B"/>
    <w:rsid w:val="00CB69A3"/>
    <w:rsid w:val="00D25B7D"/>
    <w:rsid w:val="00F2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33CFD5"/>
  <w15:chartTrackingRefBased/>
  <w15:docId w15:val="{A216BD47-7975-4B41-9DF2-244A9AF7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6C2986"/>
    <w:pPr>
      <w:spacing w:after="120"/>
      <w:ind w:left="720"/>
    </w:pPr>
    <w:rPr>
      <w:color w:val="00000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024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0240D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0CC58-0365-43A8-8B4D-1C820BD2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regras_negocio</Template>
  <TotalTime>52</TotalTime>
  <Pages>4</Pages>
  <Words>310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Laura Beatriz Mota Leite</dc:creator>
  <cp:keywords/>
  <dc:description/>
  <cp:lastModifiedBy>LAURA BEATRIZ MOTA LEITE</cp:lastModifiedBy>
  <cp:revision>2</cp:revision>
  <cp:lastPrinted>2001-09-13T12:41:00Z</cp:lastPrinted>
  <dcterms:created xsi:type="dcterms:W3CDTF">2021-06-18T23:57:00Z</dcterms:created>
  <dcterms:modified xsi:type="dcterms:W3CDTF">2021-06-19T01:20:00Z</dcterms:modified>
</cp:coreProperties>
</file>